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D4D9D" w14:textId="27D1AD2C" w:rsidR="00EF36A5" w:rsidRPr="00AB4981" w:rsidRDefault="006F283B" w:rsidP="00AB4981">
      <w:pPr>
        <w:pStyle w:val="Title"/>
      </w:pPr>
      <w:r>
        <w:t>trials frontier</w:t>
      </w:r>
    </w:p>
    <w:p w14:paraId="52DA0D1C" w14:textId="243260EF" w:rsidR="00EF36A5" w:rsidRPr="00AB4981" w:rsidRDefault="00EF36A5" w:rsidP="00AB4981">
      <w:pPr>
        <w:pStyle w:val="Details"/>
      </w:pPr>
      <w:r w:rsidRPr="00AB4981">
        <w:rPr>
          <w:b/>
        </w:rPr>
        <w:t>Date</w:t>
      </w:r>
      <w:r w:rsidRPr="00AB4981">
        <w:t xml:space="preserve">: </w:t>
      </w:r>
      <w:r w:rsidR="006F283B">
        <w:t>08/07/2022</w:t>
      </w:r>
    </w:p>
    <w:p w14:paraId="35B1004B" w14:textId="3CF77E2C" w:rsidR="00EF36A5" w:rsidRDefault="00754ABC" w:rsidP="00AB4981">
      <w:pPr>
        <w:pStyle w:val="Details"/>
      </w:pPr>
      <w:r>
        <w:rPr>
          <w:b/>
        </w:rPr>
        <w:t>Guide</w:t>
      </w:r>
      <w:r w:rsidR="00EF36A5" w:rsidRPr="00AB4981">
        <w:t>:</w:t>
      </w:r>
      <w:r w:rsidR="004369B1">
        <w:t xml:space="preserve"> Ms. Navyamol KT</w:t>
      </w:r>
    </w:p>
    <w:p w14:paraId="10C3D4FD" w14:textId="43CEB491" w:rsidR="00A57CE9" w:rsidRDefault="00A57CE9" w:rsidP="00AB4981">
      <w:pPr>
        <w:pStyle w:val="Details"/>
      </w:pPr>
    </w:p>
    <w:p w14:paraId="6BF20387" w14:textId="3E7E3E9D" w:rsidR="00A57CE9" w:rsidRDefault="00A57CE9" w:rsidP="00AB4981">
      <w:pPr>
        <w:pStyle w:val="Details"/>
      </w:pPr>
    </w:p>
    <w:p w14:paraId="0C34EE85" w14:textId="4C548A9A" w:rsidR="00A57CE9" w:rsidRDefault="00A57CE9" w:rsidP="00A57CE9">
      <w:pPr>
        <w:pStyle w:val="Details"/>
        <w:numPr>
          <w:ilvl w:val="0"/>
          <w:numId w:val="4"/>
        </w:numPr>
      </w:pPr>
      <w:r>
        <w:t>Project Overview?</w:t>
      </w:r>
    </w:p>
    <w:p w14:paraId="6256134E" w14:textId="1B2F7D9E" w:rsidR="00A57CE9" w:rsidRPr="00A57CE9" w:rsidRDefault="00A57CE9" w:rsidP="00A57CE9">
      <w:pPr>
        <w:pStyle w:val="Details"/>
        <w:rPr>
          <w:i/>
        </w:rPr>
      </w:pPr>
    </w:p>
    <w:p w14:paraId="07F2C78E" w14:textId="42245EC9" w:rsidR="00A57CE9" w:rsidRPr="00A57CE9" w:rsidRDefault="004369B1" w:rsidP="004369B1">
      <w:pPr>
        <w:pStyle w:val="Details"/>
        <w:ind w:left="720"/>
        <w:rPr>
          <w:i/>
        </w:rPr>
      </w:pPr>
      <w:r>
        <w:rPr>
          <w:i/>
        </w:rPr>
        <w:t>This</w:t>
      </w:r>
      <w:r w:rsidR="00D570FD">
        <w:rPr>
          <w:i/>
        </w:rPr>
        <w:t xml:space="preserve"> online</w:t>
      </w:r>
      <w:r>
        <w:rPr>
          <w:i/>
        </w:rPr>
        <w:t xml:space="preserve"> service enables any bike users to search and communicate with any bike </w:t>
      </w:r>
      <w:r w:rsidR="00D570FD">
        <w:rPr>
          <w:i/>
        </w:rPr>
        <w:t>workshops</w:t>
      </w:r>
      <w:r>
        <w:rPr>
          <w:i/>
        </w:rPr>
        <w:t xml:space="preserve"> in the city</w:t>
      </w:r>
      <w:r w:rsidR="00D570FD">
        <w:rPr>
          <w:i/>
        </w:rPr>
        <w:t xml:space="preserve">, </w:t>
      </w:r>
      <w:r>
        <w:rPr>
          <w:i/>
        </w:rPr>
        <w:t xml:space="preserve">also can buy bike accessories </w:t>
      </w:r>
      <w:r w:rsidR="00D570FD">
        <w:rPr>
          <w:i/>
        </w:rPr>
        <w:t>from our online shopping site and can book service centers that fit for your bike via online.</w:t>
      </w:r>
    </w:p>
    <w:p w14:paraId="76189B23" w14:textId="77777777" w:rsidR="00A57CE9" w:rsidRDefault="00A57CE9" w:rsidP="00A57CE9">
      <w:pPr>
        <w:pStyle w:val="Details"/>
      </w:pPr>
    </w:p>
    <w:p w14:paraId="0F265340" w14:textId="6248FD05" w:rsidR="00A57CE9" w:rsidRDefault="00A57CE9" w:rsidP="00A57CE9">
      <w:pPr>
        <w:pStyle w:val="Details"/>
        <w:numPr>
          <w:ilvl w:val="0"/>
          <w:numId w:val="4"/>
        </w:numPr>
      </w:pPr>
      <w:r>
        <w:t xml:space="preserve">To </w:t>
      </w:r>
      <w:r w:rsidR="00BA5423">
        <w:t>w</w:t>
      </w:r>
      <w:r>
        <w:t xml:space="preserve">hat </w:t>
      </w:r>
      <w:r w:rsidR="00BA5423">
        <w:t>e</w:t>
      </w:r>
      <w:r>
        <w:t xml:space="preserve">xtend the </w:t>
      </w:r>
      <w:r w:rsidR="00BA5423">
        <w:t>s</w:t>
      </w:r>
      <w:r>
        <w:t>ystem is proposed for?</w:t>
      </w:r>
    </w:p>
    <w:p w14:paraId="45C20DAD" w14:textId="40938169" w:rsidR="00754ABC" w:rsidRDefault="00754ABC" w:rsidP="00754ABC">
      <w:pPr>
        <w:pStyle w:val="Details"/>
        <w:ind w:left="720"/>
      </w:pPr>
    </w:p>
    <w:p w14:paraId="3C932ABD" w14:textId="637E0CF6" w:rsidR="00754ABC" w:rsidRDefault="00D570FD" w:rsidP="00754ABC">
      <w:pPr>
        <w:pStyle w:val="Details"/>
        <w:ind w:left="720"/>
        <w:rPr>
          <w:rFonts w:cs="Times New Roman"/>
          <w:i/>
          <w:iCs/>
          <w:color w:val="auto"/>
          <w:szCs w:val="24"/>
        </w:rPr>
      </w:pPr>
      <w:r w:rsidRPr="00311049">
        <w:rPr>
          <w:rFonts w:cs="Times New Roman"/>
          <w:i/>
          <w:iCs/>
          <w:color w:val="auto"/>
          <w:szCs w:val="24"/>
        </w:rPr>
        <w:t xml:space="preserve">The software improves the working methods by replacing the existing manual system with the computer-based system. Users can search </w:t>
      </w:r>
      <w:r w:rsidR="00311049">
        <w:rPr>
          <w:rFonts w:cs="Times New Roman"/>
          <w:i/>
          <w:iCs/>
          <w:color w:val="auto"/>
          <w:szCs w:val="24"/>
        </w:rPr>
        <w:t xml:space="preserve">accessories, can book time slots in service centers and also </w:t>
      </w:r>
      <w:r w:rsidR="008F0480">
        <w:rPr>
          <w:rFonts w:cs="Times New Roman"/>
          <w:i/>
          <w:iCs/>
          <w:color w:val="auto"/>
          <w:szCs w:val="24"/>
        </w:rPr>
        <w:t xml:space="preserve">can find nearby workshops </w:t>
      </w:r>
      <w:r w:rsidRPr="00311049">
        <w:rPr>
          <w:rFonts w:cs="Times New Roman"/>
          <w:i/>
          <w:iCs/>
          <w:color w:val="auto"/>
          <w:szCs w:val="24"/>
        </w:rPr>
        <w:t>according to their preferences.</w:t>
      </w:r>
    </w:p>
    <w:p w14:paraId="32FD7B1B" w14:textId="77777777" w:rsidR="00311049" w:rsidRPr="00311049" w:rsidRDefault="00311049" w:rsidP="00754ABC">
      <w:pPr>
        <w:pStyle w:val="Details"/>
        <w:ind w:left="720"/>
      </w:pPr>
    </w:p>
    <w:p w14:paraId="50203765" w14:textId="47317E31" w:rsidR="00A57CE9" w:rsidRDefault="00A57CE9" w:rsidP="00A57CE9">
      <w:pPr>
        <w:pStyle w:val="Details"/>
        <w:numPr>
          <w:ilvl w:val="0"/>
          <w:numId w:val="4"/>
        </w:numPr>
      </w:pPr>
      <w:r>
        <w:t xml:space="preserve">Specify the Viewers/Public which is to be involved in the </w:t>
      </w:r>
      <w:r w:rsidR="00BA5423">
        <w:t>S</w:t>
      </w:r>
      <w:r>
        <w:t>ystem?</w:t>
      </w:r>
    </w:p>
    <w:p w14:paraId="3880D1C0" w14:textId="77777777" w:rsidR="00754ABC" w:rsidRDefault="00754ABC" w:rsidP="00754ABC">
      <w:pPr>
        <w:pStyle w:val="Details"/>
        <w:ind w:left="720"/>
      </w:pPr>
      <w:r>
        <w:t xml:space="preserve">         </w:t>
      </w:r>
    </w:p>
    <w:p w14:paraId="22056C58" w14:textId="27A01AD4" w:rsidR="00754ABC" w:rsidRPr="002569B5" w:rsidRDefault="00920FA9" w:rsidP="00754ABC">
      <w:pPr>
        <w:pStyle w:val="Details"/>
        <w:ind w:left="720"/>
        <w:rPr>
          <w:i/>
        </w:rPr>
      </w:pPr>
      <w:r>
        <w:rPr>
          <w:i/>
        </w:rPr>
        <w:t>Public can use this for all their bike needs.</w:t>
      </w:r>
    </w:p>
    <w:p w14:paraId="1AF7F341" w14:textId="3173609E" w:rsidR="00754ABC" w:rsidRDefault="00754ABC" w:rsidP="00754ABC">
      <w:pPr>
        <w:pStyle w:val="Details"/>
        <w:ind w:left="720"/>
      </w:pPr>
      <w:r>
        <w:t xml:space="preserve">                                    </w:t>
      </w:r>
    </w:p>
    <w:p w14:paraId="2C16E943" w14:textId="05771464" w:rsidR="00A57CE9" w:rsidRDefault="00A57CE9" w:rsidP="00A57CE9">
      <w:pPr>
        <w:pStyle w:val="Details"/>
        <w:numPr>
          <w:ilvl w:val="0"/>
          <w:numId w:val="4"/>
        </w:numPr>
      </w:pPr>
      <w:r>
        <w:t xml:space="preserve">List the Modules included in your </w:t>
      </w:r>
      <w:r w:rsidR="002F36F0">
        <w:t>System?</w:t>
      </w:r>
    </w:p>
    <w:p w14:paraId="4455FDB2" w14:textId="31F26670" w:rsidR="00754ABC" w:rsidRDefault="00754ABC" w:rsidP="00754ABC">
      <w:pPr>
        <w:pStyle w:val="Details"/>
        <w:ind w:left="720"/>
      </w:pPr>
    </w:p>
    <w:p w14:paraId="385B39B1" w14:textId="45C0B9DA" w:rsidR="00A62B14" w:rsidRPr="00A62B14" w:rsidRDefault="00A62B14" w:rsidP="00A62B14">
      <w:pPr>
        <w:pStyle w:val="Details"/>
        <w:ind w:left="720"/>
        <w:rPr>
          <w:rFonts w:cs="Times New Roman"/>
          <w:i/>
          <w:iCs/>
          <w:szCs w:val="28"/>
        </w:rPr>
      </w:pPr>
      <w:r w:rsidRPr="00A62B14">
        <w:rPr>
          <w:rFonts w:cs="Times New Roman"/>
          <w:i/>
          <w:iCs/>
          <w:szCs w:val="28"/>
        </w:rPr>
        <w:t xml:space="preserve">Registration, </w:t>
      </w:r>
      <w:r>
        <w:rPr>
          <w:rFonts w:cs="Times New Roman"/>
          <w:i/>
          <w:iCs/>
          <w:szCs w:val="28"/>
        </w:rPr>
        <w:t xml:space="preserve">Login, </w:t>
      </w:r>
      <w:r w:rsidRPr="00A62B14">
        <w:rPr>
          <w:rFonts w:cs="Times New Roman"/>
          <w:i/>
          <w:iCs/>
          <w:szCs w:val="28"/>
        </w:rPr>
        <w:t xml:space="preserve">Search, </w:t>
      </w:r>
      <w:r>
        <w:rPr>
          <w:rFonts w:cs="Times New Roman"/>
          <w:i/>
          <w:iCs/>
          <w:szCs w:val="28"/>
        </w:rPr>
        <w:t xml:space="preserve">Accessories &amp; services </w:t>
      </w:r>
      <w:r w:rsidRPr="00A62B14">
        <w:rPr>
          <w:rFonts w:cs="Times New Roman"/>
          <w:i/>
          <w:iCs/>
          <w:szCs w:val="28"/>
        </w:rPr>
        <w:t>details, Booking, Payment</w:t>
      </w:r>
    </w:p>
    <w:p w14:paraId="583B1EA8" w14:textId="77777777" w:rsidR="00754ABC" w:rsidRDefault="00754ABC" w:rsidP="00754ABC">
      <w:pPr>
        <w:pStyle w:val="Details"/>
        <w:ind w:left="720"/>
      </w:pPr>
    </w:p>
    <w:p w14:paraId="7C6B306A" w14:textId="6F140691" w:rsidR="002F36F0" w:rsidRDefault="002F36F0" w:rsidP="00A57CE9">
      <w:pPr>
        <w:pStyle w:val="Details"/>
        <w:numPr>
          <w:ilvl w:val="0"/>
          <w:numId w:val="4"/>
        </w:numPr>
      </w:pPr>
      <w:r>
        <w:t>Identify the users in your project?</w:t>
      </w:r>
    </w:p>
    <w:p w14:paraId="6E4CEC53" w14:textId="18130B8A" w:rsidR="00754ABC" w:rsidRDefault="00754ABC" w:rsidP="00754ABC">
      <w:pPr>
        <w:pStyle w:val="Details"/>
        <w:ind w:left="720"/>
      </w:pPr>
    </w:p>
    <w:p w14:paraId="2DAE6974" w14:textId="25A640C8" w:rsidR="00754ABC" w:rsidRPr="002569B5" w:rsidRDefault="00637C2C" w:rsidP="00754ABC">
      <w:pPr>
        <w:pStyle w:val="Details"/>
        <w:ind w:left="720"/>
        <w:rPr>
          <w:i/>
        </w:rPr>
      </w:pPr>
      <w:r>
        <w:rPr>
          <w:i/>
        </w:rPr>
        <w:t xml:space="preserve">Admin, public users, </w:t>
      </w:r>
      <w:r w:rsidR="007E108D">
        <w:rPr>
          <w:i/>
        </w:rPr>
        <w:t>shops and service centers</w:t>
      </w:r>
    </w:p>
    <w:p w14:paraId="12C88FB8" w14:textId="77777777" w:rsidR="00754ABC" w:rsidRDefault="00754ABC" w:rsidP="00754ABC">
      <w:pPr>
        <w:pStyle w:val="Details"/>
        <w:ind w:left="720"/>
      </w:pPr>
    </w:p>
    <w:p w14:paraId="4E304CEE" w14:textId="333E3ECA" w:rsidR="002F36F0" w:rsidRDefault="002F36F0" w:rsidP="00A57CE9">
      <w:pPr>
        <w:pStyle w:val="Details"/>
        <w:numPr>
          <w:ilvl w:val="0"/>
          <w:numId w:val="4"/>
        </w:numPr>
      </w:pPr>
      <w:r>
        <w:t>Who owns the system?</w:t>
      </w:r>
    </w:p>
    <w:p w14:paraId="75FBA704" w14:textId="52434A46" w:rsidR="00754ABC" w:rsidRDefault="00754ABC" w:rsidP="00754ABC">
      <w:pPr>
        <w:pStyle w:val="Details"/>
        <w:ind w:left="720"/>
      </w:pPr>
    </w:p>
    <w:p w14:paraId="4BB0BC37" w14:textId="1F5921C2" w:rsidR="007E108D" w:rsidRPr="007E108D" w:rsidRDefault="007E108D" w:rsidP="007E108D">
      <w:pPr>
        <w:pStyle w:val="Details"/>
        <w:ind w:left="360"/>
        <w:rPr>
          <w:rFonts w:cs="Times New Roman"/>
          <w:i/>
          <w:iCs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7E108D">
        <w:rPr>
          <w:rFonts w:cs="Times New Roman"/>
          <w:sz w:val="24"/>
          <w:szCs w:val="24"/>
        </w:rPr>
        <w:t xml:space="preserve">  </w:t>
      </w:r>
      <w:r w:rsidRPr="007E108D">
        <w:rPr>
          <w:rFonts w:cs="Times New Roman"/>
          <w:i/>
          <w:iCs/>
          <w:szCs w:val="28"/>
        </w:rPr>
        <w:t>Admin</w:t>
      </w:r>
    </w:p>
    <w:p w14:paraId="15C6230B" w14:textId="77777777" w:rsidR="00754ABC" w:rsidRDefault="00754ABC" w:rsidP="00754ABC">
      <w:pPr>
        <w:pStyle w:val="Details"/>
        <w:ind w:left="720"/>
      </w:pPr>
    </w:p>
    <w:p w14:paraId="5330FB56" w14:textId="6D3B2453" w:rsidR="002F36F0" w:rsidRDefault="002F36F0" w:rsidP="00A57CE9">
      <w:pPr>
        <w:pStyle w:val="Details"/>
        <w:numPr>
          <w:ilvl w:val="0"/>
          <w:numId w:val="4"/>
        </w:numPr>
      </w:pPr>
      <w:r>
        <w:t>System is related to which firm/industry/organization?</w:t>
      </w:r>
    </w:p>
    <w:p w14:paraId="10ED815C" w14:textId="7F92CB28" w:rsidR="00754ABC" w:rsidRDefault="00754ABC" w:rsidP="00754ABC">
      <w:pPr>
        <w:pStyle w:val="Details"/>
        <w:ind w:left="720"/>
      </w:pPr>
      <w:r>
        <w:t xml:space="preserve"> </w:t>
      </w:r>
    </w:p>
    <w:p w14:paraId="3C20576F" w14:textId="586B49FF" w:rsidR="00754ABC" w:rsidRPr="007D3F71" w:rsidRDefault="007D3F71" w:rsidP="007D3F71">
      <w:pPr>
        <w:pStyle w:val="Details"/>
        <w:ind w:left="720"/>
      </w:pPr>
      <w:r>
        <w:t>For public users</w:t>
      </w:r>
    </w:p>
    <w:p w14:paraId="74354C57" w14:textId="77777777" w:rsidR="00754ABC" w:rsidRDefault="00754ABC" w:rsidP="007D3F71">
      <w:pPr>
        <w:pStyle w:val="Details"/>
      </w:pPr>
    </w:p>
    <w:p w14:paraId="0F208E04" w14:textId="3BBE933A" w:rsidR="002F36F0" w:rsidRDefault="002F36F0" w:rsidP="00A57CE9">
      <w:pPr>
        <w:pStyle w:val="Details"/>
        <w:numPr>
          <w:ilvl w:val="0"/>
          <w:numId w:val="4"/>
        </w:numPr>
      </w:pPr>
      <w:r>
        <w:t>Details</w:t>
      </w:r>
      <w:r w:rsidR="00754ABC">
        <w:t xml:space="preserve"> of person that you have contacted for data collection?</w:t>
      </w:r>
    </w:p>
    <w:p w14:paraId="1922E806" w14:textId="6B2BDA63" w:rsidR="00754ABC" w:rsidRDefault="00754ABC" w:rsidP="00754ABC">
      <w:pPr>
        <w:pStyle w:val="Details"/>
        <w:ind w:left="720"/>
      </w:pPr>
    </w:p>
    <w:p w14:paraId="25B173AA" w14:textId="23AF06E5" w:rsidR="009E1A4A" w:rsidRDefault="007D1121" w:rsidP="009E1A4A">
      <w:pPr>
        <w:pStyle w:val="Details"/>
        <w:ind w:left="720"/>
        <w:rPr>
          <w:i/>
        </w:rPr>
      </w:pPr>
      <w:r>
        <w:rPr>
          <w:i/>
        </w:rPr>
        <w:t>Spare world auto parts</w:t>
      </w:r>
    </w:p>
    <w:p w14:paraId="5C9F1F4B" w14:textId="2BC39AC3" w:rsidR="007D1121" w:rsidRDefault="009E1A4A" w:rsidP="00754ABC">
      <w:pPr>
        <w:pStyle w:val="Details"/>
        <w:ind w:left="720"/>
        <w:rPr>
          <w:i/>
        </w:rPr>
      </w:pPr>
      <w:proofErr w:type="spellStart"/>
      <w:r>
        <w:rPr>
          <w:i/>
        </w:rPr>
        <w:t>Ka</w:t>
      </w:r>
      <w:r w:rsidR="007D1121">
        <w:rPr>
          <w:i/>
        </w:rPr>
        <w:t>njirappall</w:t>
      </w:r>
      <w:r w:rsidR="00B7178B">
        <w:rPr>
          <w:i/>
        </w:rPr>
        <w:t>y</w:t>
      </w:r>
      <w:proofErr w:type="spellEnd"/>
    </w:p>
    <w:p w14:paraId="07414B62" w14:textId="40FC7B9D" w:rsidR="00B7178B" w:rsidRDefault="00B7178B" w:rsidP="00754ABC">
      <w:pPr>
        <w:pStyle w:val="Details"/>
        <w:ind w:left="720"/>
        <w:rPr>
          <w:i/>
        </w:rPr>
      </w:pPr>
      <w:r>
        <w:rPr>
          <w:i/>
        </w:rPr>
        <w:t>Saju: 9447312142</w:t>
      </w:r>
    </w:p>
    <w:p w14:paraId="311F0131" w14:textId="0D7D6F66" w:rsidR="009E1A4A" w:rsidRDefault="009E1A4A" w:rsidP="00754ABC">
      <w:pPr>
        <w:pStyle w:val="Details"/>
        <w:ind w:left="720"/>
        <w:rPr>
          <w:i/>
        </w:rPr>
      </w:pPr>
    </w:p>
    <w:p w14:paraId="12EE8041" w14:textId="63A9B83A" w:rsidR="009E1A4A" w:rsidRDefault="00106C86" w:rsidP="00106C86">
      <w:pPr>
        <w:pStyle w:val="Details"/>
        <w:rPr>
          <w:i/>
        </w:rPr>
      </w:pPr>
      <w:r>
        <w:rPr>
          <w:i/>
        </w:rPr>
        <w:t xml:space="preserve">           </w:t>
      </w:r>
      <w:r w:rsidR="009E1A4A">
        <w:rPr>
          <w:i/>
        </w:rPr>
        <w:t>Erumely Bajaj showroom</w:t>
      </w:r>
    </w:p>
    <w:p w14:paraId="5E5F5290" w14:textId="182DCE37" w:rsidR="009E1A4A" w:rsidRDefault="009E1A4A" w:rsidP="00754ABC">
      <w:pPr>
        <w:pStyle w:val="Details"/>
        <w:ind w:left="720"/>
        <w:rPr>
          <w:i/>
        </w:rPr>
      </w:pPr>
      <w:r>
        <w:rPr>
          <w:i/>
        </w:rPr>
        <w:t xml:space="preserve">Vishnu er: </w:t>
      </w:r>
      <w:r w:rsidR="00106C86">
        <w:rPr>
          <w:i/>
        </w:rPr>
        <w:t>9745022258</w:t>
      </w:r>
    </w:p>
    <w:p w14:paraId="304CDFF6" w14:textId="10389AE4" w:rsidR="00106C86" w:rsidRDefault="00106C86" w:rsidP="00754ABC">
      <w:pPr>
        <w:pStyle w:val="Details"/>
        <w:ind w:left="720"/>
        <w:rPr>
          <w:i/>
        </w:rPr>
      </w:pPr>
    </w:p>
    <w:p w14:paraId="669ACAFB" w14:textId="7E0DC2A6" w:rsidR="00106C86" w:rsidRDefault="00106C86" w:rsidP="00754ABC">
      <w:pPr>
        <w:pStyle w:val="Details"/>
        <w:ind w:left="720"/>
        <w:rPr>
          <w:i/>
        </w:rPr>
      </w:pPr>
      <w:proofErr w:type="spellStart"/>
      <w:r>
        <w:rPr>
          <w:i/>
        </w:rPr>
        <w:t>Kanjirappally</w:t>
      </w:r>
      <w:proofErr w:type="spellEnd"/>
      <w:r>
        <w:rPr>
          <w:i/>
        </w:rPr>
        <w:t xml:space="preserve"> workshop </w:t>
      </w:r>
    </w:p>
    <w:p w14:paraId="70F1637F" w14:textId="5629A83E" w:rsidR="00106C86" w:rsidRDefault="00106C86" w:rsidP="00754ABC">
      <w:pPr>
        <w:pStyle w:val="Details"/>
        <w:ind w:left="720"/>
        <w:rPr>
          <w:i/>
        </w:rPr>
      </w:pPr>
      <w:r>
        <w:rPr>
          <w:i/>
        </w:rPr>
        <w:t>9567303686</w:t>
      </w:r>
    </w:p>
    <w:p w14:paraId="1AC2DF48" w14:textId="77777777" w:rsidR="009E1A4A" w:rsidRDefault="009E1A4A" w:rsidP="00106C86">
      <w:pPr>
        <w:pStyle w:val="Details"/>
      </w:pPr>
    </w:p>
    <w:p w14:paraId="615B0A5F" w14:textId="77777777" w:rsidR="00AE6A4C" w:rsidRDefault="00AE6A4C" w:rsidP="00754ABC">
      <w:pPr>
        <w:pStyle w:val="Details"/>
        <w:ind w:left="720"/>
      </w:pPr>
    </w:p>
    <w:p w14:paraId="55C3403F" w14:textId="06E12968" w:rsidR="00754ABC" w:rsidRDefault="00754ABC" w:rsidP="00A57CE9">
      <w:pPr>
        <w:pStyle w:val="Details"/>
        <w:numPr>
          <w:ilvl w:val="0"/>
          <w:numId w:val="4"/>
        </w:numPr>
      </w:pPr>
      <w:r>
        <w:t>Questionnaire to</w:t>
      </w:r>
      <w:r w:rsidR="00E6492A">
        <w:t xml:space="preserve"> collect details about </w:t>
      </w:r>
      <w:r w:rsidR="00F06B9C">
        <w:t>the project</w:t>
      </w:r>
      <w:r>
        <w:t>? (min 10</w:t>
      </w:r>
      <w:r w:rsidR="00A83459">
        <w:t xml:space="preserve"> </w:t>
      </w:r>
      <w:r>
        <w:t xml:space="preserve">questions, include descriptive answers, attach additional </w:t>
      </w:r>
      <w:r w:rsidR="00F75C8D">
        <w:t>docs (</w:t>
      </w:r>
      <w:r w:rsidR="00E6492A">
        <w:t>e.g. Bill receipts, certificate models)</w:t>
      </w:r>
      <w:r>
        <w:t>, if any?)</w:t>
      </w:r>
    </w:p>
    <w:p w14:paraId="050BE7DE" w14:textId="34CAF0FD" w:rsidR="00754ABC" w:rsidRDefault="00754ABC" w:rsidP="00754ABC">
      <w:pPr>
        <w:pStyle w:val="Details"/>
        <w:ind w:left="360"/>
      </w:pPr>
    </w:p>
    <w:p w14:paraId="0BF55AD2" w14:textId="2D71D2E7" w:rsidR="00A57CE9" w:rsidRPr="003E287E" w:rsidRDefault="00106C86" w:rsidP="00106C86">
      <w:pPr>
        <w:pStyle w:val="Details"/>
        <w:numPr>
          <w:ilvl w:val="0"/>
          <w:numId w:val="5"/>
        </w:numPr>
      </w:pPr>
      <w:r>
        <w:rPr>
          <w:i/>
        </w:rPr>
        <w:t xml:space="preserve"> </w:t>
      </w:r>
      <w:r w:rsidR="00B94B9C">
        <w:rPr>
          <w:i/>
        </w:rPr>
        <w:t>How do you buy products to the store</w:t>
      </w:r>
      <w:r w:rsidR="00A95DF6">
        <w:rPr>
          <w:i/>
        </w:rPr>
        <w:t>?</w:t>
      </w:r>
    </w:p>
    <w:p w14:paraId="02B4C3A2" w14:textId="3BE52460" w:rsidR="003E287E" w:rsidRDefault="003E287E" w:rsidP="003E287E">
      <w:pPr>
        <w:pStyle w:val="Details"/>
      </w:pPr>
    </w:p>
    <w:p w14:paraId="60B15BA7" w14:textId="1D6CA0C8" w:rsidR="008E1B87" w:rsidRDefault="008E1B87" w:rsidP="003E287E">
      <w:pPr>
        <w:pStyle w:val="Details"/>
      </w:pPr>
      <w:r>
        <w:t xml:space="preserve">             Take products from nearby wholesalers or godowns.</w:t>
      </w:r>
    </w:p>
    <w:p w14:paraId="4F8DBC97" w14:textId="77777777" w:rsidR="003E287E" w:rsidRPr="00B94B9C" w:rsidRDefault="003E287E" w:rsidP="003E287E">
      <w:pPr>
        <w:pStyle w:val="Details"/>
      </w:pPr>
    </w:p>
    <w:p w14:paraId="386E8089" w14:textId="6D650AEA" w:rsidR="003E287E" w:rsidRPr="003E287E" w:rsidRDefault="00B94B9C" w:rsidP="003E287E">
      <w:pPr>
        <w:pStyle w:val="Details"/>
        <w:numPr>
          <w:ilvl w:val="0"/>
          <w:numId w:val="5"/>
        </w:numPr>
      </w:pPr>
      <w:r>
        <w:rPr>
          <w:i/>
        </w:rPr>
        <w:t>How many products would you buy</w:t>
      </w:r>
      <w:r w:rsidR="00A95DF6">
        <w:rPr>
          <w:i/>
        </w:rPr>
        <w:t xml:space="preserve"> to the store?</w:t>
      </w:r>
    </w:p>
    <w:p w14:paraId="5860B169" w14:textId="1082F379" w:rsidR="003E287E" w:rsidRDefault="003E287E" w:rsidP="003E287E">
      <w:pPr>
        <w:pStyle w:val="Details"/>
        <w:rPr>
          <w:i/>
        </w:rPr>
      </w:pPr>
    </w:p>
    <w:p w14:paraId="0AC312C5" w14:textId="47C157B9" w:rsidR="003E287E" w:rsidRDefault="008E1B87" w:rsidP="008E1B87">
      <w:pPr>
        <w:pStyle w:val="Details"/>
        <w:ind w:left="720"/>
      </w:pPr>
      <w:r>
        <w:t>Products are</w:t>
      </w:r>
      <w:r>
        <w:t xml:space="preserve"> buying</w:t>
      </w:r>
      <w:r>
        <w:t xml:space="preserve"> </w:t>
      </w:r>
      <w:r w:rsidR="003F3C78">
        <w:t>weekly;</w:t>
      </w:r>
      <w:r>
        <w:t xml:space="preserve"> Basic and more selling product will buy in bulk. </w:t>
      </w:r>
      <w:r w:rsidR="003F3C78">
        <w:t xml:space="preserve">Non demand products will but 3 to 5 </w:t>
      </w:r>
      <w:proofErr w:type="spellStart"/>
      <w:r w:rsidR="003F3C78">
        <w:t>pices</w:t>
      </w:r>
      <w:proofErr w:type="spellEnd"/>
      <w:r w:rsidR="003F3C78">
        <w:t>.</w:t>
      </w:r>
    </w:p>
    <w:p w14:paraId="076B3F78" w14:textId="77777777" w:rsidR="003E287E" w:rsidRPr="00B94B9C" w:rsidRDefault="003E287E" w:rsidP="003E287E">
      <w:pPr>
        <w:pStyle w:val="Details"/>
      </w:pPr>
    </w:p>
    <w:p w14:paraId="3DE86132" w14:textId="0E1DBFCE" w:rsidR="00B94B9C" w:rsidRPr="003E287E" w:rsidRDefault="00A95DF6" w:rsidP="00106C86">
      <w:pPr>
        <w:pStyle w:val="Details"/>
        <w:numPr>
          <w:ilvl w:val="0"/>
          <w:numId w:val="5"/>
        </w:numPr>
      </w:pPr>
      <w:r>
        <w:rPr>
          <w:i/>
        </w:rPr>
        <w:t>How</w:t>
      </w:r>
      <w:r w:rsidR="003F3C78">
        <w:rPr>
          <w:i/>
        </w:rPr>
        <w:t xml:space="preserve"> can we</w:t>
      </w:r>
      <w:r>
        <w:rPr>
          <w:i/>
        </w:rPr>
        <w:t xml:space="preserve"> categories</w:t>
      </w:r>
      <w:r w:rsidR="00B94B9C">
        <w:rPr>
          <w:i/>
        </w:rPr>
        <w:t xml:space="preserve"> the</w:t>
      </w:r>
      <w:r>
        <w:rPr>
          <w:i/>
        </w:rPr>
        <w:t xml:space="preserve"> accessories</w:t>
      </w:r>
      <w:r w:rsidR="00B94B9C">
        <w:rPr>
          <w:i/>
        </w:rPr>
        <w:t xml:space="preserve"> to</w:t>
      </w:r>
      <w:r>
        <w:rPr>
          <w:i/>
        </w:rPr>
        <w:t>?</w:t>
      </w:r>
    </w:p>
    <w:p w14:paraId="1B9A080E" w14:textId="76C6E399" w:rsidR="003E287E" w:rsidRDefault="003F3C78" w:rsidP="003E287E">
      <w:pPr>
        <w:pStyle w:val="Details"/>
        <w:rPr>
          <w:i/>
        </w:rPr>
      </w:pPr>
      <w:r>
        <w:rPr>
          <w:i/>
        </w:rPr>
        <w:t xml:space="preserve">          </w:t>
      </w:r>
    </w:p>
    <w:p w14:paraId="7E21444A" w14:textId="4EB462E9" w:rsidR="003E287E" w:rsidRDefault="003F3C78" w:rsidP="003E287E">
      <w:pPr>
        <w:pStyle w:val="Details"/>
      </w:pPr>
      <w:r>
        <w:t xml:space="preserve">          Engine, Body and Electronic sides.</w:t>
      </w:r>
    </w:p>
    <w:p w14:paraId="79436825" w14:textId="77777777" w:rsidR="003F3C78" w:rsidRPr="003E287E" w:rsidRDefault="003F3C78" w:rsidP="003E287E">
      <w:pPr>
        <w:pStyle w:val="Details"/>
      </w:pPr>
    </w:p>
    <w:p w14:paraId="0FE19876" w14:textId="5D45D546" w:rsidR="003E287E" w:rsidRDefault="003E287E" w:rsidP="00106C86">
      <w:pPr>
        <w:pStyle w:val="Details"/>
        <w:numPr>
          <w:ilvl w:val="0"/>
          <w:numId w:val="5"/>
        </w:numPr>
        <w:rPr>
          <w:i/>
          <w:iCs/>
        </w:rPr>
      </w:pPr>
      <w:r w:rsidRPr="003E287E">
        <w:rPr>
          <w:i/>
          <w:iCs/>
        </w:rPr>
        <w:t xml:space="preserve">Is there any return policy? </w:t>
      </w:r>
    </w:p>
    <w:p w14:paraId="5B13CB26" w14:textId="21656026" w:rsidR="003E287E" w:rsidRDefault="003E287E" w:rsidP="003E287E">
      <w:pPr>
        <w:pStyle w:val="Details"/>
        <w:rPr>
          <w:i/>
          <w:iCs/>
        </w:rPr>
      </w:pPr>
    </w:p>
    <w:p w14:paraId="4926687F" w14:textId="0CBC54E7" w:rsidR="003E287E" w:rsidRPr="003E287E" w:rsidRDefault="003F3C78" w:rsidP="003F3C78">
      <w:pPr>
        <w:pStyle w:val="Details"/>
        <w:ind w:left="720"/>
        <w:rPr>
          <w:i/>
          <w:iCs/>
        </w:rPr>
      </w:pPr>
      <w:r>
        <w:rPr>
          <w:i/>
          <w:iCs/>
        </w:rPr>
        <w:t>In offline shops only for 2 days and in online 15 days for return</w:t>
      </w:r>
    </w:p>
    <w:p w14:paraId="4D37C661" w14:textId="6183B00B" w:rsidR="00B94B9C" w:rsidRPr="003E287E" w:rsidRDefault="00B94B9C" w:rsidP="00106C86">
      <w:pPr>
        <w:pStyle w:val="Details"/>
        <w:numPr>
          <w:ilvl w:val="0"/>
          <w:numId w:val="5"/>
        </w:numPr>
      </w:pPr>
      <w:r>
        <w:rPr>
          <w:i/>
        </w:rPr>
        <w:lastRenderedPageBreak/>
        <w:t>If any accessories not available in the shop</w:t>
      </w:r>
      <w:r w:rsidR="00A95DF6">
        <w:rPr>
          <w:i/>
        </w:rPr>
        <w:t>?</w:t>
      </w:r>
    </w:p>
    <w:p w14:paraId="14058305" w14:textId="3280154F" w:rsidR="003E287E" w:rsidRDefault="003E287E" w:rsidP="003E287E">
      <w:pPr>
        <w:pStyle w:val="Details"/>
        <w:rPr>
          <w:i/>
        </w:rPr>
      </w:pPr>
    </w:p>
    <w:p w14:paraId="76BE3DE7" w14:textId="685688E7" w:rsidR="003E287E" w:rsidRDefault="003F3C78" w:rsidP="003F3C78">
      <w:pPr>
        <w:pStyle w:val="Details"/>
        <w:ind w:left="720"/>
      </w:pPr>
      <w:r>
        <w:t>Pass to next shop or take order from the customer and give</w:t>
      </w:r>
      <w:r w:rsidR="00C00421">
        <w:t xml:space="preserve"> the</w:t>
      </w:r>
      <w:r>
        <w:t xml:space="preserve"> product within 2 days</w:t>
      </w:r>
    </w:p>
    <w:p w14:paraId="5ACEFC74" w14:textId="77777777" w:rsidR="00C00421" w:rsidRPr="00B94B9C" w:rsidRDefault="00C00421" w:rsidP="003F3C78">
      <w:pPr>
        <w:pStyle w:val="Details"/>
        <w:ind w:left="720"/>
      </w:pPr>
    </w:p>
    <w:p w14:paraId="5DD34893" w14:textId="7B59CEAF" w:rsidR="00B94B9C" w:rsidRPr="003E287E" w:rsidRDefault="00B94B9C" w:rsidP="00106C86">
      <w:pPr>
        <w:pStyle w:val="Details"/>
        <w:numPr>
          <w:ilvl w:val="0"/>
          <w:numId w:val="5"/>
        </w:numPr>
      </w:pPr>
      <w:r>
        <w:rPr>
          <w:i/>
        </w:rPr>
        <w:t>How do b</w:t>
      </w:r>
      <w:r w:rsidR="00A95DF6">
        <w:rPr>
          <w:i/>
        </w:rPr>
        <w:t>il</w:t>
      </w:r>
      <w:r>
        <w:rPr>
          <w:i/>
        </w:rPr>
        <w:t>ling is done in workshops</w:t>
      </w:r>
      <w:r w:rsidR="00A95DF6">
        <w:rPr>
          <w:i/>
        </w:rPr>
        <w:t>?</w:t>
      </w:r>
    </w:p>
    <w:p w14:paraId="3F5B14DF" w14:textId="243C8E3F" w:rsidR="003E287E" w:rsidRDefault="003E287E" w:rsidP="003E287E">
      <w:pPr>
        <w:pStyle w:val="Details"/>
        <w:rPr>
          <w:i/>
        </w:rPr>
      </w:pPr>
    </w:p>
    <w:p w14:paraId="4229DB8E" w14:textId="34736F51" w:rsidR="003E287E" w:rsidRDefault="00C00421" w:rsidP="00C00421">
      <w:pPr>
        <w:pStyle w:val="Details"/>
        <w:ind w:left="720"/>
      </w:pPr>
      <w:r>
        <w:t>Service tax, labor charge, Spare parts amount</w:t>
      </w:r>
    </w:p>
    <w:p w14:paraId="798A8B89" w14:textId="77777777" w:rsidR="003E287E" w:rsidRPr="004C1957" w:rsidRDefault="003E287E" w:rsidP="003E287E">
      <w:pPr>
        <w:pStyle w:val="Details"/>
      </w:pPr>
    </w:p>
    <w:p w14:paraId="476AC675" w14:textId="396E1915" w:rsidR="003E287E" w:rsidRDefault="004C1957" w:rsidP="003E287E">
      <w:pPr>
        <w:pStyle w:val="Details"/>
        <w:numPr>
          <w:ilvl w:val="0"/>
          <w:numId w:val="5"/>
        </w:numPr>
      </w:pPr>
      <w:r>
        <w:t xml:space="preserve">How do emergency services are made by </w:t>
      </w:r>
      <w:r>
        <w:t>workshops</w:t>
      </w:r>
      <w:r>
        <w:t>?</w:t>
      </w:r>
    </w:p>
    <w:p w14:paraId="4FC4FD17" w14:textId="532E399D" w:rsidR="00C00421" w:rsidRDefault="00C00421" w:rsidP="00C00421">
      <w:pPr>
        <w:pStyle w:val="Details"/>
      </w:pPr>
    </w:p>
    <w:p w14:paraId="2F652935" w14:textId="7F5A0CBB" w:rsidR="00C00421" w:rsidRDefault="00C00421" w:rsidP="00C00421">
      <w:pPr>
        <w:pStyle w:val="Details"/>
        <w:ind w:left="720"/>
      </w:pPr>
      <w:r>
        <w:t xml:space="preserve">If a customer calls for emergency </w:t>
      </w:r>
      <w:proofErr w:type="gramStart"/>
      <w:r>
        <w:t>help</w:t>
      </w:r>
      <w:proofErr w:type="gramEnd"/>
      <w:r>
        <w:t xml:space="preserve"> we get there as soon as possible with our equipment’s.</w:t>
      </w:r>
    </w:p>
    <w:p w14:paraId="18D59017" w14:textId="274D7592" w:rsidR="003E287E" w:rsidRDefault="003E287E" w:rsidP="003E287E">
      <w:pPr>
        <w:pStyle w:val="Details"/>
      </w:pPr>
    </w:p>
    <w:p w14:paraId="61A42613" w14:textId="77777777" w:rsidR="003E287E" w:rsidRPr="00B94B9C" w:rsidRDefault="003E287E" w:rsidP="003E287E">
      <w:pPr>
        <w:pStyle w:val="Details"/>
      </w:pPr>
    </w:p>
    <w:p w14:paraId="5769CD13" w14:textId="4D424290" w:rsidR="00B94B9C" w:rsidRPr="003E287E" w:rsidRDefault="00B94B9C" w:rsidP="00106C86">
      <w:pPr>
        <w:pStyle w:val="Details"/>
        <w:numPr>
          <w:ilvl w:val="0"/>
          <w:numId w:val="5"/>
        </w:numPr>
      </w:pPr>
      <w:r>
        <w:rPr>
          <w:i/>
        </w:rPr>
        <w:t>Basic services provided in a service center</w:t>
      </w:r>
      <w:r w:rsidR="00A95DF6">
        <w:rPr>
          <w:i/>
        </w:rPr>
        <w:t>?</w:t>
      </w:r>
    </w:p>
    <w:p w14:paraId="020071BF" w14:textId="4B0280A8" w:rsidR="003E287E" w:rsidRDefault="00C00421" w:rsidP="003E287E">
      <w:pPr>
        <w:pStyle w:val="Details"/>
        <w:rPr>
          <w:i/>
        </w:rPr>
      </w:pPr>
      <w:r>
        <w:rPr>
          <w:i/>
        </w:rPr>
        <w:t xml:space="preserve">   </w:t>
      </w:r>
    </w:p>
    <w:p w14:paraId="50591080" w14:textId="4CC2711D" w:rsidR="003E287E" w:rsidRDefault="000B3FA0" w:rsidP="000B3FA0">
      <w:pPr>
        <w:pStyle w:val="Details"/>
        <w:rPr>
          <w:i/>
        </w:rPr>
      </w:pPr>
      <w:r>
        <w:rPr>
          <w:i/>
        </w:rPr>
        <w:t xml:space="preserve">  </w:t>
      </w:r>
      <w:r>
        <w:rPr>
          <w:i/>
        </w:rPr>
        <w:tab/>
      </w:r>
      <w:r w:rsidR="00C00421">
        <w:rPr>
          <w:i/>
        </w:rPr>
        <w:t>1</w:t>
      </w:r>
      <w:r w:rsidR="00C00421" w:rsidRPr="00C00421">
        <w:rPr>
          <w:i/>
          <w:vertAlign w:val="superscript"/>
        </w:rPr>
        <w:t>st</w:t>
      </w:r>
      <w:r w:rsidR="00C00421">
        <w:rPr>
          <w:i/>
        </w:rPr>
        <w:t xml:space="preserve"> to 6</w:t>
      </w:r>
      <w:r w:rsidR="00C00421" w:rsidRPr="00C00421">
        <w:rPr>
          <w:i/>
          <w:vertAlign w:val="superscript"/>
        </w:rPr>
        <w:t>th</w:t>
      </w:r>
      <w:r w:rsidR="00C00421">
        <w:rPr>
          <w:i/>
        </w:rPr>
        <w:t xml:space="preserve"> services according to the bike</w:t>
      </w:r>
      <w:r w:rsidR="00B26D0F">
        <w:rPr>
          <w:i/>
        </w:rPr>
        <w:t>.</w:t>
      </w:r>
      <w:r>
        <w:rPr>
          <w:i/>
        </w:rPr>
        <w:t xml:space="preserve"> </w:t>
      </w:r>
      <w:r w:rsidR="00B26D0F">
        <w:rPr>
          <w:i/>
        </w:rPr>
        <w:t xml:space="preserve">Engine oil, replacing of cables </w:t>
      </w:r>
      <w:r>
        <w:rPr>
          <w:i/>
        </w:rPr>
        <w:t xml:space="preserve">  </w:t>
      </w:r>
      <w:r w:rsidR="00B26D0F">
        <w:rPr>
          <w:i/>
        </w:rPr>
        <w:t xml:space="preserve">and brakes, nut &amp; boult tithing, </w:t>
      </w:r>
      <w:proofErr w:type="gramStart"/>
      <w:r w:rsidR="00B26D0F">
        <w:rPr>
          <w:i/>
        </w:rPr>
        <w:t>washing,</w:t>
      </w:r>
      <w:r>
        <w:rPr>
          <w:i/>
        </w:rPr>
        <w:t xml:space="preserve">   </w:t>
      </w:r>
      <w:proofErr w:type="gramEnd"/>
      <w:r w:rsidR="00B26D0F">
        <w:rPr>
          <w:i/>
        </w:rPr>
        <w:t xml:space="preserve">chain and socket cleaning, battery </w:t>
      </w:r>
      <w:r>
        <w:rPr>
          <w:i/>
        </w:rPr>
        <w:t xml:space="preserve"> </w:t>
      </w:r>
      <w:r w:rsidR="00B26D0F">
        <w:rPr>
          <w:i/>
        </w:rPr>
        <w:t>checkup, speed &amp; millage text.</w:t>
      </w:r>
    </w:p>
    <w:p w14:paraId="00CF2F12" w14:textId="77777777" w:rsidR="003E287E" w:rsidRPr="00A95DF6" w:rsidRDefault="003E287E" w:rsidP="003E287E">
      <w:pPr>
        <w:pStyle w:val="Details"/>
      </w:pPr>
    </w:p>
    <w:p w14:paraId="76A98F16" w14:textId="7D810F38" w:rsidR="004C1957" w:rsidRPr="000B3FA0" w:rsidRDefault="00A95DF6" w:rsidP="004C1957">
      <w:pPr>
        <w:pStyle w:val="Details"/>
        <w:numPr>
          <w:ilvl w:val="0"/>
          <w:numId w:val="5"/>
        </w:numPr>
      </w:pPr>
      <w:r>
        <w:rPr>
          <w:i/>
        </w:rPr>
        <w:t>Opening and closing time in a service center?</w:t>
      </w:r>
    </w:p>
    <w:p w14:paraId="5B31D7FF" w14:textId="223826D5" w:rsidR="000B3FA0" w:rsidRDefault="000B3FA0" w:rsidP="000B3FA0">
      <w:pPr>
        <w:pStyle w:val="Details"/>
        <w:rPr>
          <w:i/>
        </w:rPr>
      </w:pPr>
    </w:p>
    <w:p w14:paraId="4931D45E" w14:textId="5E00A84F" w:rsidR="000B3FA0" w:rsidRDefault="000B3FA0" w:rsidP="000B3FA0">
      <w:pPr>
        <w:pStyle w:val="Details"/>
        <w:ind w:left="720"/>
        <w:rPr>
          <w:i/>
        </w:rPr>
      </w:pPr>
      <w:r>
        <w:rPr>
          <w:i/>
        </w:rPr>
        <w:t>9:00am to 8:00pm</w:t>
      </w:r>
    </w:p>
    <w:p w14:paraId="61D6BA0B" w14:textId="77777777" w:rsidR="000B3FA0" w:rsidRDefault="000B3FA0" w:rsidP="000B3FA0">
      <w:pPr>
        <w:pStyle w:val="Details"/>
        <w:ind w:left="720"/>
      </w:pPr>
    </w:p>
    <w:p w14:paraId="2B0EEB92" w14:textId="5A45C101" w:rsidR="003E287E" w:rsidRDefault="000B3FA0" w:rsidP="000B3FA0">
      <w:pPr>
        <w:pStyle w:val="Details"/>
        <w:rPr>
          <w:i/>
        </w:rPr>
      </w:pPr>
      <w:r>
        <w:rPr>
          <w:i/>
        </w:rPr>
        <w:t xml:space="preserve">   (10) </w:t>
      </w:r>
      <w:r w:rsidR="003E287E">
        <w:rPr>
          <w:i/>
        </w:rPr>
        <w:t>How will customers book slot in the service center?</w:t>
      </w:r>
    </w:p>
    <w:p w14:paraId="1C8AFDA4" w14:textId="4DBEE4B3" w:rsidR="000B3FA0" w:rsidRDefault="000B3FA0" w:rsidP="000B3FA0">
      <w:pPr>
        <w:pStyle w:val="Details"/>
        <w:rPr>
          <w:i/>
        </w:rPr>
      </w:pPr>
    </w:p>
    <w:p w14:paraId="2F58842A" w14:textId="1AC0CEED" w:rsidR="000B3FA0" w:rsidRDefault="000B3FA0" w:rsidP="000B3FA0">
      <w:pPr>
        <w:pStyle w:val="Details"/>
      </w:pPr>
      <w:r>
        <w:t xml:space="preserve">           Call &amp; enquiry</w:t>
      </w:r>
    </w:p>
    <w:p w14:paraId="71CF087A" w14:textId="743B2FA9" w:rsidR="000B3FA0" w:rsidRDefault="000B3FA0" w:rsidP="000B3FA0">
      <w:pPr>
        <w:pStyle w:val="Details"/>
      </w:pPr>
      <w:r>
        <w:t xml:space="preserve">           Set a time &amp; date</w:t>
      </w:r>
    </w:p>
    <w:p w14:paraId="1DA04D33" w14:textId="51EDD9EE" w:rsidR="000B3FA0" w:rsidRDefault="000B3FA0" w:rsidP="000B3FA0">
      <w:pPr>
        <w:pStyle w:val="Details"/>
      </w:pPr>
      <w:r>
        <w:t xml:space="preserve">           Give bike details</w:t>
      </w:r>
    </w:p>
    <w:p w14:paraId="2CCE6B49" w14:textId="605F3EB9" w:rsidR="000B3FA0" w:rsidRDefault="000B3FA0" w:rsidP="000B3FA0">
      <w:pPr>
        <w:pStyle w:val="Details"/>
      </w:pPr>
      <w:r>
        <w:t xml:space="preserve">          </w:t>
      </w:r>
    </w:p>
    <w:p w14:paraId="28B6F6BF" w14:textId="76701382" w:rsidR="003E287E" w:rsidRPr="00B94B9C" w:rsidRDefault="003E287E" w:rsidP="003E287E">
      <w:pPr>
        <w:pStyle w:val="Details"/>
        <w:ind w:firstLine="360"/>
      </w:pPr>
    </w:p>
    <w:p w14:paraId="2B65A6D2" w14:textId="75BD86E0" w:rsidR="003E287E" w:rsidRDefault="003E287E" w:rsidP="003E287E">
      <w:pPr>
        <w:pStyle w:val="Details"/>
      </w:pPr>
    </w:p>
    <w:p w14:paraId="02EC2F3F" w14:textId="77777777" w:rsidR="003E287E" w:rsidRDefault="003E287E" w:rsidP="003E287E">
      <w:pPr>
        <w:pStyle w:val="Details"/>
      </w:pPr>
    </w:p>
    <w:p w14:paraId="58F18ECC" w14:textId="77777777" w:rsidR="00A57CE9" w:rsidRDefault="00A57CE9" w:rsidP="00A57CE9">
      <w:pPr>
        <w:pStyle w:val="Details"/>
      </w:pPr>
    </w:p>
    <w:sectPr w:rsidR="00A57CE9" w:rsidSect="00AB4981">
      <w:headerReference w:type="default" r:id="rId10"/>
      <w:pgSz w:w="12240" w:h="15840" w:code="1"/>
      <w:pgMar w:top="115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FF2D1" w14:textId="77777777" w:rsidR="008F3474" w:rsidRDefault="008F3474">
      <w:pPr>
        <w:spacing w:after="0" w:line="240" w:lineRule="auto"/>
      </w:pPr>
      <w:r>
        <w:separator/>
      </w:r>
    </w:p>
  </w:endnote>
  <w:endnote w:type="continuationSeparator" w:id="0">
    <w:p w14:paraId="3B428305" w14:textId="77777777" w:rsidR="008F3474" w:rsidRDefault="008F3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EA2AA" w14:textId="77777777" w:rsidR="008F3474" w:rsidRDefault="008F3474">
      <w:pPr>
        <w:spacing w:after="0" w:line="240" w:lineRule="auto"/>
      </w:pPr>
      <w:r>
        <w:separator/>
      </w:r>
    </w:p>
  </w:footnote>
  <w:footnote w:type="continuationSeparator" w:id="0">
    <w:p w14:paraId="3C647888" w14:textId="77777777" w:rsidR="008F3474" w:rsidRDefault="008F3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26BF5" w14:textId="77777777" w:rsidR="00EF36A5" w:rsidRDefault="00EF36A5">
    <w:pPr>
      <w:pStyle w:val="Header"/>
    </w:pPr>
    <w:r>
      <w:rPr>
        <w:noProof/>
        <w:color w:val="auto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37016A7" wp14:editId="1E21D9CA">
              <wp:simplePos x="0" y="0"/>
              <mc:AlternateContent>
                <mc:Choice Requires="wp14">
                  <wp:positionH relativeFrom="page">
                    <wp14:pctPosHOffset>-3800</wp14:pctPosHOffset>
                  </wp:positionH>
                </mc:Choice>
                <mc:Fallback>
                  <wp:positionH relativeFrom="page">
                    <wp:posOffset>-295275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-1200</wp14:pctPosVOffset>
                  </wp:positionV>
                </mc:Choice>
                <mc:Fallback>
                  <wp:positionV relativeFrom="page">
                    <wp:posOffset>-120650</wp:posOffset>
                  </wp:positionV>
                </mc:Fallback>
              </mc:AlternateContent>
              <wp:extent cx="9719945" cy="10297795"/>
              <wp:effectExtent l="19050" t="0" r="90805" b="6350"/>
              <wp:wrapNone/>
              <wp:docPr id="6" name="Group 6" descr="decorative elem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19945" cy="10297795"/>
                        <a:chOff x="0" y="0"/>
                        <a:chExt cx="9716770" cy="10298367"/>
                      </a:xfrm>
                    </wpg:grpSpPr>
                    <wps:wsp>
                      <wps:cNvPr id="9" name="Freeform: Shape 9"/>
                      <wps:cNvSpPr/>
                      <wps:spPr>
                        <a:xfrm>
                          <a:off x="281940" y="0"/>
                          <a:ext cx="7851390" cy="2019169"/>
                        </a:xfrm>
                        <a:custGeom>
                          <a:avLst/>
                          <a:gdLst>
                            <a:gd name="connsiteX0" fmla="*/ 5640 w 5350933"/>
                            <a:gd name="connsiteY0" fmla="*/ 5640 h 1388533"/>
                            <a:gd name="connsiteX1" fmla="*/ 5345567 w 5350933"/>
                            <a:gd name="connsiteY1" fmla="*/ 5640 h 1388533"/>
                            <a:gd name="connsiteX2" fmla="*/ 5345567 w 5350933"/>
                            <a:gd name="connsiteY2" fmla="*/ 1384014 h 1388533"/>
                            <a:gd name="connsiteX3" fmla="*/ 5640 w 5350933"/>
                            <a:gd name="connsiteY3" fmla="*/ 1384014 h 13885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50933" h="1388533">
                              <a:moveTo>
                                <a:pt x="5640" y="5640"/>
                              </a:moveTo>
                              <a:lnTo>
                                <a:pt x="5345567" y="5640"/>
                              </a:lnTo>
                              <a:lnTo>
                                <a:pt x="5345567" y="1384014"/>
                              </a:lnTo>
                              <a:lnTo>
                                <a:pt x="5640" y="138401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Freeform: Shape 10"/>
                      <wps:cNvSpPr/>
                      <wps:spPr>
                        <a:xfrm>
                          <a:off x="155448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Freeform: Shape 19"/>
                      <wps:cNvSpPr/>
                      <wps:spPr>
                        <a:xfrm>
                          <a:off x="74676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Freeform: Shape 20"/>
                      <wps:cNvSpPr/>
                      <wps:spPr>
                        <a:xfrm>
                          <a:off x="297180" y="9326880"/>
                          <a:ext cx="7839320" cy="971487"/>
                        </a:xfrm>
                        <a:custGeom>
                          <a:avLst/>
                          <a:gdLst>
                            <a:gd name="connsiteX0" fmla="*/ 5640 w 5342466"/>
                            <a:gd name="connsiteY0" fmla="*/ 5640 h 1041399"/>
                            <a:gd name="connsiteX1" fmla="*/ 5339640 w 5342466"/>
                            <a:gd name="connsiteY1" fmla="*/ 5640 h 1041399"/>
                            <a:gd name="connsiteX2" fmla="*/ 5339640 w 5342466"/>
                            <a:gd name="connsiteY2" fmla="*/ 1036880 h 1041399"/>
                            <a:gd name="connsiteX3" fmla="*/ 5640 w 5342466"/>
                            <a:gd name="connsiteY3" fmla="*/ 1036880 h 10413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42466" h="1041399">
                              <a:moveTo>
                                <a:pt x="5640" y="5640"/>
                              </a:moveTo>
                              <a:lnTo>
                                <a:pt x="5339640" y="5640"/>
                              </a:lnTo>
                              <a:lnTo>
                                <a:pt x="5339640" y="1036880"/>
                              </a:lnTo>
                              <a:lnTo>
                                <a:pt x="5640" y="103688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Freeform: Shape 21"/>
                      <wps:cNvSpPr/>
                      <wps:spPr>
                        <a:xfrm>
                          <a:off x="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Straight Connector 22"/>
                      <wps:cNvCnPr/>
                      <wps:spPr>
                        <a:xfrm>
                          <a:off x="762000" y="838200"/>
                          <a:ext cx="0" cy="832290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page">
                <wp14:pctWidth>125300</wp14:pctWidth>
              </wp14:sizeRelH>
              <wp14:sizeRelV relativeFrom="page">
                <wp14:pctHeight>102400</wp14:pctHeight>
              </wp14:sizeRelV>
            </wp:anchor>
          </w:drawing>
        </mc:Choice>
        <mc:Fallback>
          <w:pict>
            <v:group w14:anchorId="702695D0" id="Group 6" o:spid="_x0000_s1026" alt="decorative element" style="position:absolute;margin-left:0;margin-top:0;width:765.35pt;height:810.85pt;z-index:-251655168;mso-width-percent:1253;mso-height-percent:1024;mso-left-percent:-38;mso-top-percent:-12;mso-position-horizontal-relative:page;mso-position-vertical-relative:page;mso-width-percent:1253;mso-height-percent:1024;mso-left-percent:-38;mso-top-percent:-12" coordsize="97167,102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">
              <v:shape id="Freeform: Shape 9" o:spid="_x0000_s1027" style="position:absolute;left:2819;width:78514;height:20191;visibility:visible;mso-wrap-style:square;v-text-anchor:middle" coordsize="5350933,1388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" path="m5640,5640r5339927,l5345567,1384014r-5339927,l5640,5640xe" fillcolor="#2f3342 [3206]" stroked="f" strokeweight=".235mm">
                <v:stroke joinstyle="miter"/>
                <v:path arrowok="t" o:connecttype="custom" o:connectlocs="8276,8202;7843517,8202;7843517,2012598;8276,2012598" o:connectangles="0,0,0,0"/>
              </v:shape>
              <v:shape id="Freeform: Shape 10" o:spid="_x0000_s1028" style="position:absolute;left:15544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" path="m5339927,915247r-1551940,c3787987,915247,3374067,956949,3327400,435187r,41702c3327400,236435,3132667,,2892213,l238760,c150707,,68580,26247,,71120l,6018954r5339927,l5339927,915247xe" fillcolor="#e7e6e6 [321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19" o:spid="_x0000_s1029" style="position:absolute;left:7467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" path="m5339927,915247r-1551940,c3787987,915247,3374067,956949,3327400,435187r,41702c3327400,236435,3132667,,2892213,l238760,c150707,,68580,26247,,71120l,6018954r5339927,l5339927,915247xe" fillcolor="#c0f400 [320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20" o:spid="_x0000_s1030" style="position:absolute;left:2971;top:93268;width:78394;height:9715;visibility:visible;mso-wrap-style:square;v-text-anchor:middle" coordsize="5342466,1041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" path="m5640,5640r5334000,l5339640,1036880r-5334000,l5640,5640xe" fillcolor="#2f3342 [3206]" stroked="f" strokeweight=".235mm">
                <v:stroke joinstyle="miter"/>
                <v:path arrowok="t" o:connecttype="custom" o:connectlocs="8276,5261;7835173,5261;7835173,967271;8276,967271" o:connectangles="0,0,0,0"/>
              </v:shape>
              <v:shape id="Freeform: Shape 21" o:spid="_x0000_s1031" style="position:absolute;top:5638;width:81622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" path="m5339927,915247r-1551940,c3787987,915247,3374067,956949,3327400,435187r,41702c3327400,236435,3132667,,2892213,l238760,c150707,,68580,26247,,71120l,6018954r5339927,l5339927,915247xe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line id="Straight Connector 22" o:spid="_x0000_s1032" style="position:absolute;visibility:visible;mso-wrap-style:square" from="7620,8382" to="7620,91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" strokecolor="#c0f400 [3204]" strokeweight="3pt">
                <v:stroke joinstyle="miter"/>
              </v:lin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0B847A6F"/>
    <w:multiLevelType w:val="hybridMultilevel"/>
    <w:tmpl w:val="7EE8FF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538FB"/>
    <w:multiLevelType w:val="hybridMultilevel"/>
    <w:tmpl w:val="23827F72"/>
    <w:lvl w:ilvl="0" w:tplc="ACD4C988">
      <w:start w:val="1"/>
      <w:numFmt w:val="decimal"/>
      <w:lvlText w:val="(%1)"/>
      <w:lvlJc w:val="left"/>
      <w:pPr>
        <w:ind w:left="720" w:hanging="360"/>
      </w:pPr>
      <w:rPr>
        <w:rFonts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4597544">
    <w:abstractNumId w:val="0"/>
  </w:num>
  <w:num w:numId="2" w16cid:durableId="602610577">
    <w:abstractNumId w:val="3"/>
  </w:num>
  <w:num w:numId="3" w16cid:durableId="370422209">
    <w:abstractNumId w:val="4"/>
  </w:num>
  <w:num w:numId="4" w16cid:durableId="492456245">
    <w:abstractNumId w:val="1"/>
  </w:num>
  <w:num w:numId="5" w16cid:durableId="14642315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CE9"/>
    <w:rsid w:val="0001495E"/>
    <w:rsid w:val="0001626D"/>
    <w:rsid w:val="00035454"/>
    <w:rsid w:val="000B3FA0"/>
    <w:rsid w:val="00106C86"/>
    <w:rsid w:val="001C3C92"/>
    <w:rsid w:val="002569B5"/>
    <w:rsid w:val="002E0B9C"/>
    <w:rsid w:val="002E6287"/>
    <w:rsid w:val="002F36F0"/>
    <w:rsid w:val="00303AE1"/>
    <w:rsid w:val="00311049"/>
    <w:rsid w:val="00385963"/>
    <w:rsid w:val="003949BD"/>
    <w:rsid w:val="003E287E"/>
    <w:rsid w:val="003F3C78"/>
    <w:rsid w:val="004369B1"/>
    <w:rsid w:val="004C1957"/>
    <w:rsid w:val="004D61A7"/>
    <w:rsid w:val="00524B92"/>
    <w:rsid w:val="0053630E"/>
    <w:rsid w:val="00560F76"/>
    <w:rsid w:val="0057184E"/>
    <w:rsid w:val="00591FFE"/>
    <w:rsid w:val="00637C2C"/>
    <w:rsid w:val="006B7784"/>
    <w:rsid w:val="006F16F0"/>
    <w:rsid w:val="006F283B"/>
    <w:rsid w:val="007520BE"/>
    <w:rsid w:val="00754ABC"/>
    <w:rsid w:val="007D1121"/>
    <w:rsid w:val="007D3F71"/>
    <w:rsid w:val="007E108D"/>
    <w:rsid w:val="00870CE7"/>
    <w:rsid w:val="008E1B87"/>
    <w:rsid w:val="008F0480"/>
    <w:rsid w:val="008F3474"/>
    <w:rsid w:val="00920FA9"/>
    <w:rsid w:val="0094030A"/>
    <w:rsid w:val="009E1A4A"/>
    <w:rsid w:val="00A448C1"/>
    <w:rsid w:val="00A57CE9"/>
    <w:rsid w:val="00A62B14"/>
    <w:rsid w:val="00A83459"/>
    <w:rsid w:val="00A95DF6"/>
    <w:rsid w:val="00AA7AA0"/>
    <w:rsid w:val="00AB4981"/>
    <w:rsid w:val="00AE54A7"/>
    <w:rsid w:val="00AE6A4C"/>
    <w:rsid w:val="00B26D0F"/>
    <w:rsid w:val="00B43495"/>
    <w:rsid w:val="00B70211"/>
    <w:rsid w:val="00B7178B"/>
    <w:rsid w:val="00B94B9C"/>
    <w:rsid w:val="00BA5423"/>
    <w:rsid w:val="00C00421"/>
    <w:rsid w:val="00C84D21"/>
    <w:rsid w:val="00CA6B4F"/>
    <w:rsid w:val="00D0550B"/>
    <w:rsid w:val="00D570FD"/>
    <w:rsid w:val="00DA4A43"/>
    <w:rsid w:val="00DA5BEB"/>
    <w:rsid w:val="00DE395C"/>
    <w:rsid w:val="00E2411A"/>
    <w:rsid w:val="00E37225"/>
    <w:rsid w:val="00E51439"/>
    <w:rsid w:val="00E6492A"/>
    <w:rsid w:val="00EB1495"/>
    <w:rsid w:val="00EF36A5"/>
    <w:rsid w:val="00F06B9C"/>
    <w:rsid w:val="00F33207"/>
    <w:rsid w:val="00F7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5C2BD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DE395C"/>
    <w:rPr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AB4981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C0F4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AB4981"/>
    <w:pPr>
      <w:spacing w:after="480"/>
      <w:contextualSpacing/>
    </w:pPr>
    <w:rPr>
      <w:rFonts w:asciiTheme="majorHAnsi" w:hAnsiTheme="majorHAnsi"/>
      <w:b/>
      <w:caps/>
      <w:color w:val="auto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AB4981"/>
    <w:rPr>
      <w:rFonts w:asciiTheme="majorHAnsi" w:hAnsiTheme="majorHAnsi"/>
      <w:b/>
      <w:caps/>
      <w:color w:val="auto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AB4981"/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DE395C"/>
    <w:rPr>
      <w:rFonts w:asciiTheme="majorHAnsi" w:eastAsiaTheme="majorEastAsia" w:hAnsiTheme="majorHAnsi" w:cstheme="majorBidi"/>
      <w:color w:val="C0F400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qFormat/>
    <w:pPr>
      <w:spacing w:after="0" w:line="240" w:lineRule="auto"/>
      <w:jc w:val="right"/>
    </w:pPr>
    <w:rPr>
      <w:color w:val="C0F400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E395C"/>
    <w:rPr>
      <w:color w:val="C0F400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CA6B4F"/>
    <w:pPr>
      <w:numPr>
        <w:numId w:val="3"/>
      </w:numPr>
      <w:spacing w:before="100" w:after="100" w:line="240" w:lineRule="auto"/>
      <w:contextualSpacing/>
    </w:pPr>
    <w:rPr>
      <w:color w:val="auto"/>
      <w:sz w:val="22"/>
      <w:szCs w:val="21"/>
    </w:rPr>
  </w:style>
  <w:style w:type="paragraph" w:styleId="Header">
    <w:name w:val="header"/>
    <w:basedOn w:val="Normal"/>
    <w:link w:val="HeaderChar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395C"/>
    <w:rPr>
      <w:sz w:val="24"/>
      <w:szCs w:val="20"/>
    </w:rPr>
  </w:style>
  <w:style w:type="paragraph" w:customStyle="1" w:styleId="Details">
    <w:name w:val="Details"/>
    <w:basedOn w:val="Normal"/>
    <w:qFormat/>
    <w:rsid w:val="00AB4981"/>
    <w:pPr>
      <w:spacing w:after="360"/>
      <w:contextualSpacing/>
    </w:pPr>
    <w:rPr>
      <w:sz w:val="28"/>
    </w:rPr>
  </w:style>
  <w:style w:type="character" w:styleId="PlaceholderText">
    <w:name w:val="Placeholder Text"/>
    <w:basedOn w:val="DefaultParagraphFont"/>
    <w:uiPriority w:val="99"/>
    <w:semiHidden/>
    <w:rsid w:val="00AB4981"/>
    <w:rPr>
      <w:color w:val="808080"/>
    </w:rPr>
  </w:style>
  <w:style w:type="table" w:styleId="ListTable6Colorful">
    <w:name w:val="List Table 6 Colorful"/>
    <w:basedOn w:val="TableNormal"/>
    <w:uiPriority w:val="51"/>
    <w:rsid w:val="00D0550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semiHidden/>
    <w:unhideWhenUsed/>
    <w:qFormat/>
    <w:rsid w:val="003E2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1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RU\AppData\Roaming\Microsoft\Templates\Education%20meeting%20agenda.dotx" TargetMode="External"/></Relationships>
</file>

<file path=word/theme/theme1.xml><?xml version="1.0" encoding="utf-8"?>
<a:theme xmlns:a="http://schemas.openxmlformats.org/drawingml/2006/main" name="Office Theme">
  <a:themeElements>
    <a:clrScheme name="Custom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F400"/>
      </a:accent1>
      <a:accent2>
        <a:srgbClr val="05D74D"/>
      </a:accent2>
      <a:accent3>
        <a:srgbClr val="2F3342"/>
      </a:accent3>
      <a:accent4>
        <a:srgbClr val="038B30"/>
      </a:accent4>
      <a:accent5>
        <a:srgbClr val="05EE55"/>
      </a:accent5>
      <a:accent6>
        <a:srgbClr val="70AD47"/>
      </a:accent6>
      <a:hlink>
        <a:srgbClr val="05D74D"/>
      </a:hlink>
      <a:folHlink>
        <a:srgbClr val="C0F40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2A53C98E-98BD-437D-ABCA-3EE8935EAA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0EA215-BAE1-48B7-ABBA-7A19B74373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8D7411-4103-42A7-800B-A5ADF4FEDB3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Education meeting agenda</Template>
  <TotalTime>0</TotalTime>
  <Pages>3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2022-07-10T18:52:00Z</dcterms:created>
  <dcterms:modified xsi:type="dcterms:W3CDTF">2022-07-10T18:52:00Z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